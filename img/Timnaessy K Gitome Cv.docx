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E826" w14:textId="50BBA846" w:rsidR="007F3502" w:rsidRPr="009533FC" w:rsidRDefault="007F3502" w:rsidP="00FA22E2">
      <w:pPr>
        <w:jc w:val="center"/>
        <w:rPr>
          <w:b/>
          <w:bCs/>
          <w:sz w:val="44"/>
          <w:szCs w:val="44"/>
        </w:rPr>
      </w:pPr>
      <w:r w:rsidRPr="009533FC">
        <w:rPr>
          <w:b/>
          <w:bCs/>
          <w:sz w:val="44"/>
          <w:szCs w:val="44"/>
        </w:rPr>
        <w:t>CURRICULUM VITAE.</w:t>
      </w:r>
    </w:p>
    <w:p w14:paraId="35B6043C" w14:textId="77777777" w:rsidR="00D53654" w:rsidRDefault="00D53654" w:rsidP="0092544B">
      <w:pPr>
        <w:spacing w:after="0"/>
        <w:ind w:left="-5"/>
        <w:rPr>
          <w:rFonts w:ascii="Calibri" w:eastAsia="Calibri" w:hAnsi="Calibri" w:cs="Calibri"/>
          <w:b/>
        </w:rPr>
        <w:sectPr w:rsidR="00D53654" w:rsidSect="00D5365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CD378F" w14:textId="77777777" w:rsidR="00D53654" w:rsidRDefault="00587570" w:rsidP="0092544B">
      <w:pPr>
        <w:spacing w:after="0"/>
        <w:ind w:left="-5"/>
        <w:rPr>
          <w:rFonts w:ascii="Calibri" w:eastAsia="Calibri" w:hAnsi="Calibri" w:cs="Calibri"/>
          <w:b/>
        </w:rPr>
        <w:sectPr w:rsidR="00D53654" w:rsidSect="00D536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8240" behindDoc="0" locked="0" layoutInCell="1" allowOverlap="1" wp14:anchorId="3AC52351" wp14:editId="3EB39A4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72970" cy="20040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3BB080" w14:textId="5F0F14D7" w:rsidR="0092544B" w:rsidRPr="0092544B" w:rsidRDefault="0092544B" w:rsidP="00D53654">
      <w:pPr>
        <w:spacing w:after="0"/>
        <w:rPr>
          <w:rFonts w:ascii="Calibri" w:eastAsia="Calibri" w:hAnsi="Calibri" w:cs="Calibri"/>
          <w:b/>
        </w:rPr>
      </w:pPr>
      <w:r w:rsidRPr="0092544B">
        <w:rPr>
          <w:rFonts w:ascii="Calibri" w:eastAsia="Calibri" w:hAnsi="Calibri" w:cs="Calibri"/>
          <w:b/>
        </w:rPr>
        <w:t xml:space="preserve">NAME: </w:t>
      </w:r>
      <w:r w:rsidRPr="00A56C6F">
        <w:rPr>
          <w:rFonts w:ascii="Calibri" w:eastAsia="Calibri" w:hAnsi="Calibri" w:cs="Calibri"/>
          <w:bCs/>
        </w:rPr>
        <w:t>TIMNAESSY KURIA GITOME.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31EF1736" w14:textId="4FC8DFCD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Address: </w:t>
      </w:r>
      <w:r w:rsidRPr="00A56C6F">
        <w:rPr>
          <w:rFonts w:ascii="Calibri" w:eastAsia="Calibri" w:hAnsi="Calibri" w:cs="Calibri"/>
          <w:bCs/>
        </w:rPr>
        <w:t>P.O Box 663-00621 Village Market.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3C5A3DFF" w14:textId="2F9533F3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Nationality: </w:t>
      </w:r>
      <w:r w:rsidRPr="00A56C6F">
        <w:rPr>
          <w:rFonts w:ascii="Calibri" w:eastAsia="Calibri" w:hAnsi="Calibri" w:cs="Calibri"/>
          <w:bCs/>
        </w:rPr>
        <w:t>Kenyan.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6D092F22" w14:textId="39747F42" w:rsidR="0092544B" w:rsidRPr="0092544B" w:rsidRDefault="0092544B" w:rsidP="00CD7FCC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Gender:</w:t>
      </w:r>
      <w:r w:rsidRPr="0092544B">
        <w:rPr>
          <w:rFonts w:ascii="Calibri" w:eastAsia="Calibri" w:hAnsi="Calibri" w:cs="Calibri"/>
          <w:b/>
        </w:rPr>
        <w:t xml:space="preserve"> </w:t>
      </w:r>
      <w:r w:rsidRPr="00A56C6F">
        <w:rPr>
          <w:rFonts w:ascii="Calibri" w:eastAsia="Calibri" w:hAnsi="Calibri" w:cs="Calibri"/>
          <w:bCs/>
        </w:rPr>
        <w:t>Male.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146220D8" w14:textId="77777777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Status:</w:t>
      </w:r>
      <w:r w:rsidRPr="0092544B">
        <w:rPr>
          <w:rFonts w:ascii="Calibri" w:eastAsia="Calibri" w:hAnsi="Calibri" w:cs="Calibri"/>
          <w:b/>
        </w:rPr>
        <w:t xml:space="preserve"> </w:t>
      </w:r>
      <w:r w:rsidRPr="00A56C6F">
        <w:rPr>
          <w:rFonts w:ascii="Calibri" w:eastAsia="Calibri" w:hAnsi="Calibri" w:cs="Calibri"/>
          <w:bCs/>
        </w:rPr>
        <w:t>Single.</w:t>
      </w:r>
      <w:r w:rsidRPr="0092544B">
        <w:rPr>
          <w:rFonts w:ascii="Calibri" w:eastAsia="Calibri" w:hAnsi="Calibri" w:cs="Calibri"/>
          <w:b/>
        </w:rPr>
        <w:t xml:space="preserve"> </w:t>
      </w:r>
    </w:p>
    <w:p w14:paraId="1392AAC1" w14:textId="77777777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Religion: </w:t>
      </w:r>
      <w:r w:rsidRPr="00A56C6F">
        <w:rPr>
          <w:rFonts w:ascii="Calibri" w:eastAsia="Calibri" w:hAnsi="Calibri" w:cs="Calibri"/>
          <w:bCs/>
        </w:rPr>
        <w:t>Christian.</w:t>
      </w:r>
      <w:r>
        <w:rPr>
          <w:rFonts w:ascii="Calibri" w:eastAsia="Calibri" w:hAnsi="Calibri" w:cs="Calibri"/>
          <w:b/>
        </w:rPr>
        <w:t xml:space="preserve"> </w:t>
      </w:r>
    </w:p>
    <w:p w14:paraId="7CAD6EFF" w14:textId="15CB9884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Mobile: </w:t>
      </w:r>
      <w:r w:rsidRPr="00A56C6F">
        <w:rPr>
          <w:rFonts w:ascii="Calibri" w:eastAsia="Calibri" w:hAnsi="Calibri" w:cs="Calibri"/>
          <w:bCs/>
        </w:rPr>
        <w:t>+254748389151</w:t>
      </w:r>
      <w:r w:rsidR="006817B1">
        <w:rPr>
          <w:rFonts w:ascii="Calibri" w:eastAsia="Calibri" w:hAnsi="Calibri" w:cs="Calibri"/>
          <w:bCs/>
        </w:rPr>
        <w:t>/ +254785358997</w:t>
      </w:r>
      <w:r w:rsidRPr="00A56C6F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/>
        </w:rPr>
        <w:t xml:space="preserve"> </w:t>
      </w:r>
    </w:p>
    <w:p w14:paraId="24883861" w14:textId="77777777" w:rsidR="0092544B" w:rsidRPr="0092544B" w:rsidRDefault="0092544B" w:rsidP="0092544B">
      <w:pPr>
        <w:spacing w:after="0"/>
        <w:ind w:left="-5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Telephone: </w:t>
      </w:r>
      <w:r w:rsidRPr="00A56C6F">
        <w:rPr>
          <w:rFonts w:ascii="Calibri" w:eastAsia="Calibri" w:hAnsi="Calibri" w:cs="Calibri"/>
          <w:bCs/>
        </w:rPr>
        <w:t>+254757556202.</w:t>
      </w:r>
      <w:r>
        <w:rPr>
          <w:rFonts w:ascii="Calibri" w:eastAsia="Calibri" w:hAnsi="Calibri" w:cs="Calibri"/>
          <w:b/>
        </w:rPr>
        <w:t xml:space="preserve"> </w:t>
      </w:r>
    </w:p>
    <w:p w14:paraId="557C1146" w14:textId="1440F7DA" w:rsidR="00D53654" w:rsidRDefault="0092544B" w:rsidP="00D53654">
      <w:pPr>
        <w:spacing w:after="0"/>
        <w:ind w:left="-5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Email: </w:t>
      </w:r>
      <w:hyperlink r:id="rId7" w:history="1">
        <w:r w:rsidR="00D53654" w:rsidRPr="00097485">
          <w:rPr>
            <w:rStyle w:val="Hyperlink"/>
            <w:rFonts w:ascii="Calibri" w:eastAsia="Calibri" w:hAnsi="Calibri" w:cs="Calibri"/>
            <w:bCs/>
          </w:rPr>
          <w:t>timnaessygitome@gmail.com</w:t>
        </w:r>
      </w:hyperlink>
      <w:r w:rsidR="00A56C6F">
        <w:rPr>
          <w:rFonts w:ascii="Calibri" w:eastAsia="Calibri" w:hAnsi="Calibri" w:cs="Calibri"/>
          <w:bCs/>
        </w:rPr>
        <w:t>.</w:t>
      </w:r>
    </w:p>
    <w:p w14:paraId="293AE6BF" w14:textId="354C91A4" w:rsidR="00DB58C9" w:rsidRPr="00D53654" w:rsidRDefault="0092544B" w:rsidP="00D53654">
      <w:pPr>
        <w:spacing w:after="0"/>
        <w:ind w:left="-5"/>
        <w:rPr>
          <w:rFonts w:ascii="Calibri" w:eastAsia="Calibri" w:hAnsi="Calibri" w:cs="Calibri"/>
          <w:bCs/>
        </w:rPr>
      </w:pPr>
      <w:r w:rsidRPr="0092544B">
        <w:rPr>
          <w:rFonts w:ascii="Calibri" w:eastAsia="Calibri" w:hAnsi="Calibri" w:cs="Calibri"/>
          <w:b/>
        </w:rPr>
        <w:t xml:space="preserve"> </w:t>
      </w:r>
    </w:p>
    <w:p w14:paraId="387EE65B" w14:textId="213BB523" w:rsidR="00FA22E2" w:rsidRDefault="008F2778" w:rsidP="00A56C6F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Applied Computer science student with three years’ experience in freelancing. Experienced in service delivery, customer relation under personal business management for personal upkeep.</w:t>
      </w:r>
    </w:p>
    <w:p w14:paraId="4C612F79" w14:textId="45E836AA" w:rsidR="007F3502" w:rsidRPr="00FA22E2" w:rsidRDefault="008F2778" w:rsidP="00FA22E2">
      <w:p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 </w:t>
      </w:r>
      <w:r w:rsidR="00DB58C9">
        <w:t xml:space="preserve">I am </w:t>
      </w:r>
      <w:r w:rsidR="007F3502">
        <w:t>a team builder</w:t>
      </w:r>
      <w:r w:rsidR="00BC4156">
        <w:t>, I’m e</w:t>
      </w:r>
      <w:r w:rsidR="007F3502">
        <w:t xml:space="preserve">nthusiastic about learning new skills, initiative-taking and fully embedded into task accomplishment. </w:t>
      </w:r>
      <w:r w:rsidR="0064629F">
        <w:t>I am also</w:t>
      </w:r>
      <w:r w:rsidR="00244C88">
        <w:t xml:space="preserve"> an</w:t>
      </w:r>
      <w:r w:rsidR="0064629F">
        <w:t xml:space="preserve"> e</w:t>
      </w:r>
      <w:r w:rsidR="007F3502">
        <w:t>nthusiast and obsessed with modern technology development. I believe in automation (Artificial Intelligence), where humans can be effective regardless of age and health. My aspiratio</w:t>
      </w:r>
      <w:r w:rsidR="00A56C6F">
        <w:t>ns are</w:t>
      </w:r>
      <w:r w:rsidR="007F3502">
        <w:t xml:space="preserve"> in software engineering</w:t>
      </w:r>
      <w:r w:rsidR="0088486A">
        <w:t>,</w:t>
      </w:r>
      <w:r w:rsidR="00A56C6F">
        <w:t xml:space="preserve"> </w:t>
      </w:r>
      <w:r w:rsidR="007F3502">
        <w:t>to improve security within systems</w:t>
      </w:r>
      <w:r w:rsidR="00A56C6F">
        <w:t xml:space="preserve"> and improve</w:t>
      </w:r>
      <w:r>
        <w:t xml:space="preserve"> developed </w:t>
      </w:r>
      <w:r w:rsidR="00B54939">
        <w:t xml:space="preserve">better </w:t>
      </w:r>
      <w:r>
        <w:t xml:space="preserve">systems </w:t>
      </w:r>
      <w:r w:rsidR="00B54939">
        <w:t xml:space="preserve">through software </w:t>
      </w:r>
      <w:r>
        <w:t xml:space="preserve"> </w:t>
      </w:r>
    </w:p>
    <w:p w14:paraId="47670415" w14:textId="77777777" w:rsidR="007F3502" w:rsidRPr="005D115F" w:rsidRDefault="007F3502" w:rsidP="007F3502">
      <w:pPr>
        <w:rPr>
          <w:b/>
          <w:bCs/>
        </w:rPr>
      </w:pPr>
      <w:r w:rsidRPr="005D115F">
        <w:rPr>
          <w:b/>
          <w:bCs/>
        </w:rPr>
        <w:t>PROFILE.</w:t>
      </w:r>
    </w:p>
    <w:p w14:paraId="56146C46" w14:textId="32913CBC" w:rsidR="007F3502" w:rsidRPr="005D115F" w:rsidRDefault="007F3502" w:rsidP="007F3502">
      <w:pPr>
        <w:rPr>
          <w:b/>
          <w:bCs/>
        </w:rPr>
      </w:pPr>
      <w:r w:rsidRPr="005D115F">
        <w:rPr>
          <w:b/>
          <w:bCs/>
        </w:rPr>
        <w:t>Technical (</w:t>
      </w:r>
      <w:r w:rsidR="005D115F">
        <w:rPr>
          <w:b/>
          <w:bCs/>
        </w:rPr>
        <w:t>IT</w:t>
      </w:r>
      <w:r w:rsidRPr="005D115F">
        <w:rPr>
          <w:b/>
          <w:bCs/>
        </w:rPr>
        <w:t xml:space="preserve">) </w:t>
      </w:r>
      <w:r w:rsidR="00311FDC" w:rsidRPr="005D115F">
        <w:rPr>
          <w:b/>
          <w:bCs/>
        </w:rPr>
        <w:t>Skills</w:t>
      </w:r>
      <w:r w:rsidR="00311FDC">
        <w:rPr>
          <w:b/>
          <w:bCs/>
        </w:rPr>
        <w:t>.</w:t>
      </w:r>
    </w:p>
    <w:p w14:paraId="07C28E9D" w14:textId="77777777" w:rsidR="00B54939" w:rsidRDefault="00B54939" w:rsidP="00B54939">
      <w:pPr>
        <w:pStyle w:val="ListParagraph"/>
        <w:numPr>
          <w:ilvl w:val="0"/>
          <w:numId w:val="2"/>
        </w:numPr>
        <w:sectPr w:rsidR="00B54939" w:rsidSect="00D5365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CC262E9" w14:textId="662E3886" w:rsidR="003F7029" w:rsidRDefault="007F3502" w:rsidP="00B54939">
      <w:pPr>
        <w:pStyle w:val="ListParagraph"/>
        <w:numPr>
          <w:ilvl w:val="0"/>
          <w:numId w:val="2"/>
        </w:numPr>
      </w:pPr>
      <w:r>
        <w:t>Data Mining</w:t>
      </w:r>
      <w:r w:rsidR="003F7029">
        <w:t xml:space="preserve"> and Analysis.</w:t>
      </w:r>
    </w:p>
    <w:p w14:paraId="29431897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Security analysis.</w:t>
      </w:r>
    </w:p>
    <w:p w14:paraId="0E13297B" w14:textId="4D0D7383" w:rsidR="007F3502" w:rsidRDefault="007F3502" w:rsidP="00B54939">
      <w:pPr>
        <w:pStyle w:val="ListParagraph"/>
        <w:numPr>
          <w:ilvl w:val="0"/>
          <w:numId w:val="2"/>
        </w:numPr>
      </w:pPr>
      <w:r>
        <w:t>Software/</w:t>
      </w:r>
      <w:r w:rsidR="003F7029">
        <w:t>applicatio</w:t>
      </w:r>
      <w:r>
        <w:t>n testing.</w:t>
      </w:r>
    </w:p>
    <w:p w14:paraId="102B183F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Database management</w:t>
      </w:r>
    </w:p>
    <w:p w14:paraId="604DE414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Network management.</w:t>
      </w:r>
    </w:p>
    <w:p w14:paraId="2733C023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Python Language enhanced.</w:t>
      </w:r>
    </w:p>
    <w:p w14:paraId="075ED5A3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Forex Trader since Jan 2018.</w:t>
      </w:r>
    </w:p>
    <w:p w14:paraId="5C36764D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Computer organizer and architecture.</w:t>
      </w:r>
    </w:p>
    <w:p w14:paraId="306548A2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C, C++&amp; Java Language enhanced.</w:t>
      </w:r>
    </w:p>
    <w:p w14:paraId="38A02E77" w14:textId="77777777" w:rsidR="007F3502" w:rsidRDefault="007F3502" w:rsidP="00B54939">
      <w:pPr>
        <w:pStyle w:val="ListParagraph"/>
        <w:numPr>
          <w:ilvl w:val="0"/>
          <w:numId w:val="2"/>
        </w:numPr>
      </w:pPr>
      <w:r>
        <w:t>Web development enhanced (Full-Stack).</w:t>
      </w:r>
    </w:p>
    <w:p w14:paraId="4DE5D468" w14:textId="77777777" w:rsidR="00B54939" w:rsidRDefault="00B54939" w:rsidP="007F3502">
      <w:pPr>
        <w:rPr>
          <w:b/>
          <w:bCs/>
        </w:rPr>
        <w:sectPr w:rsidR="00B54939" w:rsidSect="00D536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F2B4AEC" w14:textId="77777777" w:rsidR="007F3502" w:rsidRDefault="007F3502" w:rsidP="007F3502">
      <w:r w:rsidRPr="007C1393">
        <w:rPr>
          <w:b/>
          <w:bCs/>
        </w:rPr>
        <w:t>Education history</w:t>
      </w:r>
      <w:r>
        <w:t>.</w:t>
      </w:r>
    </w:p>
    <w:p w14:paraId="3D61CC7C" w14:textId="77777777" w:rsidR="00B54939" w:rsidRDefault="007F3502" w:rsidP="002B12E3">
      <w:pPr>
        <w:pStyle w:val="ListParagraph"/>
        <w:numPr>
          <w:ilvl w:val="0"/>
          <w:numId w:val="1"/>
        </w:numPr>
        <w:jc w:val="both"/>
      </w:pPr>
      <w:r>
        <w:t xml:space="preserve">Bachelor of Applied Computer Science, </w:t>
      </w:r>
      <w:proofErr w:type="spellStart"/>
      <w:r>
        <w:t>Chuka</w:t>
      </w:r>
      <w:proofErr w:type="spellEnd"/>
      <w:r>
        <w:t xml:space="preserve"> University.</w:t>
      </w:r>
    </w:p>
    <w:p w14:paraId="7B6C8BAC" w14:textId="5962C664" w:rsidR="007F3502" w:rsidRDefault="007F3502" w:rsidP="00B54939">
      <w:pPr>
        <w:pStyle w:val="ListParagraph"/>
        <w:jc w:val="both"/>
      </w:pPr>
      <w:r>
        <w:t xml:space="preserve">Sep 2019 ~ ****. </w:t>
      </w:r>
    </w:p>
    <w:p w14:paraId="7E460F06" w14:textId="77777777" w:rsidR="00B54939" w:rsidRDefault="007F3502" w:rsidP="002B12E3">
      <w:pPr>
        <w:pStyle w:val="ListParagraph"/>
        <w:numPr>
          <w:ilvl w:val="0"/>
          <w:numId w:val="1"/>
        </w:numPr>
        <w:jc w:val="both"/>
      </w:pPr>
      <w:r>
        <w:t xml:space="preserve">Secondary School Education, </w:t>
      </w:r>
      <w:proofErr w:type="spellStart"/>
      <w:r>
        <w:t>Nyahururu</w:t>
      </w:r>
      <w:proofErr w:type="spellEnd"/>
      <w:r>
        <w:t xml:space="preserve"> Highway Schools.</w:t>
      </w:r>
    </w:p>
    <w:p w14:paraId="761AE97B" w14:textId="12CA8467" w:rsidR="007F3502" w:rsidRDefault="007F3502" w:rsidP="00B54939">
      <w:pPr>
        <w:pStyle w:val="ListParagraph"/>
        <w:jc w:val="both"/>
      </w:pPr>
      <w:r>
        <w:t>Jan 2015 ~ Dec 2017.</w:t>
      </w:r>
    </w:p>
    <w:p w14:paraId="2907E1D4" w14:textId="77777777" w:rsidR="00B54939" w:rsidRDefault="007F3502" w:rsidP="002B12E3">
      <w:pPr>
        <w:pStyle w:val="ListParagraph"/>
        <w:numPr>
          <w:ilvl w:val="0"/>
          <w:numId w:val="1"/>
        </w:numPr>
        <w:jc w:val="both"/>
      </w:pPr>
      <w:r>
        <w:t xml:space="preserve">Primary School Education, </w:t>
      </w:r>
      <w:proofErr w:type="spellStart"/>
      <w:r>
        <w:t>Tigoni</w:t>
      </w:r>
      <w:proofErr w:type="spellEnd"/>
      <w:r>
        <w:t xml:space="preserve"> Primary School.</w:t>
      </w:r>
    </w:p>
    <w:p w14:paraId="0C9B8540" w14:textId="75390F2B" w:rsidR="007F3502" w:rsidRDefault="007F3502" w:rsidP="00B54939">
      <w:pPr>
        <w:pStyle w:val="ListParagraph"/>
        <w:jc w:val="both"/>
      </w:pPr>
      <w:r>
        <w:t>Jan 2006 ~ Dec 2012.</w:t>
      </w:r>
    </w:p>
    <w:p w14:paraId="4553B0A2" w14:textId="77777777" w:rsidR="007F3502" w:rsidRDefault="007F3502" w:rsidP="007F3502">
      <w:r w:rsidRPr="007C1393">
        <w:rPr>
          <w:b/>
          <w:bCs/>
        </w:rPr>
        <w:t>REFEREES</w:t>
      </w:r>
      <w:r>
        <w:t>.</w:t>
      </w:r>
    </w:p>
    <w:p w14:paraId="1B7127C3" w14:textId="77777777" w:rsidR="00D53654" w:rsidRDefault="00D53654" w:rsidP="00B54939">
      <w:pPr>
        <w:pStyle w:val="ListParagraph"/>
        <w:numPr>
          <w:ilvl w:val="0"/>
          <w:numId w:val="1"/>
        </w:numPr>
        <w:sectPr w:rsidR="00D53654" w:rsidSect="00D5365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6AC07AA" w14:textId="4197C405" w:rsidR="007F3502" w:rsidRDefault="007F3502" w:rsidP="00B54939">
      <w:pPr>
        <w:pStyle w:val="ListParagraph"/>
        <w:numPr>
          <w:ilvl w:val="0"/>
          <w:numId w:val="1"/>
        </w:numPr>
      </w:pPr>
      <w:r>
        <w:t xml:space="preserve">Patrick </w:t>
      </w:r>
      <w:proofErr w:type="spellStart"/>
      <w:r>
        <w:t>Wokabi</w:t>
      </w:r>
      <w:proofErr w:type="spellEnd"/>
      <w:r>
        <w:t xml:space="preserve"> </w:t>
      </w:r>
      <w:proofErr w:type="spellStart"/>
      <w:r>
        <w:t>Muchemi</w:t>
      </w:r>
      <w:proofErr w:type="spellEnd"/>
    </w:p>
    <w:p w14:paraId="4C2E4B92" w14:textId="77777777" w:rsidR="007F3502" w:rsidRDefault="007F3502" w:rsidP="00B54939">
      <w:pPr>
        <w:ind w:left="720"/>
      </w:pPr>
      <w:r>
        <w:t>Email: wokabimuchemi@gmail.com</w:t>
      </w:r>
    </w:p>
    <w:p w14:paraId="2715F9CE" w14:textId="77777777" w:rsidR="007F3502" w:rsidRDefault="007F3502" w:rsidP="00B54939">
      <w:pPr>
        <w:ind w:left="720"/>
      </w:pPr>
      <w:r>
        <w:t>Mobile: +254722504004</w:t>
      </w:r>
    </w:p>
    <w:p w14:paraId="111D1E8B" w14:textId="4DD17215" w:rsidR="007F3502" w:rsidRDefault="007F3502" w:rsidP="00B54939">
      <w:pPr>
        <w:pStyle w:val="ListParagraph"/>
        <w:numPr>
          <w:ilvl w:val="0"/>
          <w:numId w:val="1"/>
        </w:numPr>
      </w:pPr>
      <w:r>
        <w:t xml:space="preserve">Jane </w:t>
      </w:r>
      <w:proofErr w:type="spellStart"/>
      <w:r>
        <w:t>Wanjiku</w:t>
      </w:r>
      <w:proofErr w:type="spellEnd"/>
      <w:r>
        <w:t xml:space="preserve"> </w:t>
      </w:r>
      <w:proofErr w:type="spellStart"/>
      <w:r>
        <w:t>Gitau</w:t>
      </w:r>
      <w:proofErr w:type="spellEnd"/>
    </w:p>
    <w:p w14:paraId="1ECDFF06" w14:textId="77777777" w:rsidR="007F3502" w:rsidRDefault="007F3502" w:rsidP="00B54939">
      <w:pPr>
        <w:ind w:left="720"/>
      </w:pPr>
      <w:r>
        <w:t>Email: gitaujane1@gmail.com</w:t>
      </w:r>
    </w:p>
    <w:p w14:paraId="744898C4" w14:textId="1A3670C9" w:rsidR="00D109A2" w:rsidRDefault="007F3502" w:rsidP="00B54939">
      <w:pPr>
        <w:ind w:left="720"/>
      </w:pPr>
      <w:r>
        <w:t>Mobile: +254710599541</w:t>
      </w:r>
      <w:r w:rsidR="00D109A2">
        <w:t>.</w:t>
      </w:r>
    </w:p>
    <w:sectPr w:rsidR="00D109A2" w:rsidSect="00D53654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941"/>
    <w:multiLevelType w:val="hybridMultilevel"/>
    <w:tmpl w:val="4AA05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C0799"/>
    <w:multiLevelType w:val="hybridMultilevel"/>
    <w:tmpl w:val="176AB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58404">
    <w:abstractNumId w:val="1"/>
  </w:num>
  <w:num w:numId="2" w16cid:durableId="13560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02"/>
    <w:rsid w:val="000834DC"/>
    <w:rsid w:val="00244C88"/>
    <w:rsid w:val="002B12E3"/>
    <w:rsid w:val="002E62BE"/>
    <w:rsid w:val="00311FDC"/>
    <w:rsid w:val="00326D75"/>
    <w:rsid w:val="0034719B"/>
    <w:rsid w:val="003573A3"/>
    <w:rsid w:val="00357BF9"/>
    <w:rsid w:val="00362503"/>
    <w:rsid w:val="003F7029"/>
    <w:rsid w:val="00587570"/>
    <w:rsid w:val="005D115F"/>
    <w:rsid w:val="0064629F"/>
    <w:rsid w:val="006512CE"/>
    <w:rsid w:val="006817B1"/>
    <w:rsid w:val="006F3185"/>
    <w:rsid w:val="00754054"/>
    <w:rsid w:val="007C1393"/>
    <w:rsid w:val="007F3502"/>
    <w:rsid w:val="0088486A"/>
    <w:rsid w:val="008A361C"/>
    <w:rsid w:val="008F2778"/>
    <w:rsid w:val="0092544B"/>
    <w:rsid w:val="009533FC"/>
    <w:rsid w:val="00A549C6"/>
    <w:rsid w:val="00A56C6F"/>
    <w:rsid w:val="00B215FE"/>
    <w:rsid w:val="00B54939"/>
    <w:rsid w:val="00B70091"/>
    <w:rsid w:val="00BC4156"/>
    <w:rsid w:val="00C075A6"/>
    <w:rsid w:val="00C56D26"/>
    <w:rsid w:val="00CD7FCC"/>
    <w:rsid w:val="00D109A2"/>
    <w:rsid w:val="00D53654"/>
    <w:rsid w:val="00D927DD"/>
    <w:rsid w:val="00DB58C9"/>
    <w:rsid w:val="00DC3EE1"/>
    <w:rsid w:val="00FA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DD35"/>
  <w15:docId w15:val="{171752D5-ECBA-4692-83F6-65FBC863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timnaessygitome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863D-FA01-4EBC-881D-4C0D93E4B9B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waithira</dc:creator>
  <cp:keywords/>
  <dc:description/>
  <cp:lastModifiedBy>Timnaessy Gitome</cp:lastModifiedBy>
  <cp:revision>2</cp:revision>
  <dcterms:created xsi:type="dcterms:W3CDTF">2022-09-12T23:49:00Z</dcterms:created>
  <dcterms:modified xsi:type="dcterms:W3CDTF">2022-09-12T23:49:00Z</dcterms:modified>
</cp:coreProperties>
</file>